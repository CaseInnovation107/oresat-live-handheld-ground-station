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ABDC4" w14:textId="246FA154" w:rsidR="00BE2616" w:rsidRDefault="0067591E" w:rsidP="00BF1973">
      <w:pPr>
        <w:pStyle w:val="NoSpacing"/>
        <w:spacing w:line="360" w:lineRule="auto"/>
      </w:pPr>
      <w:r>
        <w:t>Noel Case</w:t>
      </w:r>
    </w:p>
    <w:p w14:paraId="3C4F063C" w14:textId="5CA602CF" w:rsidR="00930082" w:rsidRDefault="002477A8" w:rsidP="00BF1973">
      <w:pPr>
        <w:pStyle w:val="NoSpacing"/>
        <w:spacing w:line="360" w:lineRule="auto"/>
      </w:pPr>
      <w:r>
        <w:t>31 May</w:t>
      </w:r>
      <w:r w:rsidR="00E421FC">
        <w:t xml:space="preserve"> 2020</w:t>
      </w:r>
    </w:p>
    <w:p w14:paraId="3EAEF334" w14:textId="77777777" w:rsidR="00930082" w:rsidRDefault="00E421FC" w:rsidP="00930082">
      <w:pPr>
        <w:pStyle w:val="NoSpacing"/>
        <w:spacing w:line="360" w:lineRule="auto"/>
        <w:jc w:val="center"/>
      </w:pPr>
      <w:r>
        <w:t>(TITLE)</w:t>
      </w:r>
    </w:p>
    <w:p w14:paraId="58B4EFB3" w14:textId="77777777" w:rsidR="009830B6" w:rsidRDefault="009830B6" w:rsidP="009830B6">
      <w:pPr>
        <w:pStyle w:val="NoSpacing"/>
        <w:numPr>
          <w:ilvl w:val="0"/>
          <w:numId w:val="24"/>
        </w:numPr>
        <w:spacing w:line="360" w:lineRule="auto"/>
      </w:pPr>
      <w:r>
        <w:t>Tasks for now</w:t>
      </w:r>
    </w:p>
    <w:p w14:paraId="305C8FC1" w14:textId="36A4EB38" w:rsidR="009830B6" w:rsidRDefault="00A57D21" w:rsidP="009830B6">
      <w:pPr>
        <w:pStyle w:val="NoSpacing"/>
        <w:numPr>
          <w:ilvl w:val="1"/>
          <w:numId w:val="24"/>
        </w:numPr>
        <w:spacing w:line="360" w:lineRule="auto"/>
      </w:pPr>
      <w:r>
        <w:t>Update</w:t>
      </w:r>
      <w:r w:rsidR="009830B6">
        <w:t xml:space="preserve"> block diagram</w:t>
      </w:r>
      <w:r>
        <w:t xml:space="preserve"> with new power flow</w:t>
      </w:r>
    </w:p>
    <w:p w14:paraId="6A039DE7" w14:textId="74B4CE91" w:rsidR="009830B6" w:rsidRDefault="00927E3F" w:rsidP="009830B6">
      <w:pPr>
        <w:pStyle w:val="NoSpacing"/>
        <w:numPr>
          <w:ilvl w:val="1"/>
          <w:numId w:val="24"/>
        </w:numPr>
        <w:spacing w:line="360" w:lineRule="auto"/>
      </w:pPr>
      <w:r>
        <w:t>Start working on HGS reflector in eagle</w:t>
      </w:r>
    </w:p>
    <w:p w14:paraId="08425B4A" w14:textId="6C549200" w:rsidR="00927E3F" w:rsidRDefault="00927E3F" w:rsidP="00927E3F">
      <w:pPr>
        <w:pStyle w:val="NoSpacing"/>
        <w:numPr>
          <w:ilvl w:val="2"/>
          <w:numId w:val="24"/>
        </w:numPr>
        <w:spacing w:line="360" w:lineRule="auto"/>
      </w:pPr>
      <w:r>
        <w:t>Make symbol for ferrite bead</w:t>
      </w:r>
    </w:p>
    <w:p w14:paraId="576582B7" w14:textId="1E097CCC" w:rsidR="00927E3F" w:rsidRDefault="00927E3F" w:rsidP="00927E3F">
      <w:pPr>
        <w:pStyle w:val="NoSpacing"/>
        <w:numPr>
          <w:ilvl w:val="2"/>
          <w:numId w:val="24"/>
        </w:numPr>
        <w:spacing w:line="360" w:lineRule="auto"/>
      </w:pPr>
      <w:r>
        <w:t>Make library for OreSat ferrite bead</w:t>
      </w:r>
    </w:p>
    <w:p w14:paraId="4701759A" w14:textId="2C8DE9AD" w:rsidR="00927E3F" w:rsidRDefault="0067649D" w:rsidP="00566F9C">
      <w:pPr>
        <w:pStyle w:val="NoSpacing"/>
        <w:numPr>
          <w:ilvl w:val="2"/>
          <w:numId w:val="24"/>
        </w:numPr>
        <w:spacing w:line="360" w:lineRule="auto"/>
      </w:pPr>
      <w:r>
        <w:t>Oresat-eagle-libraries</w:t>
      </w:r>
      <w:r w:rsidR="0026403A">
        <w:t xml:space="preserve"> repo</w:t>
      </w:r>
      <w:bookmarkStart w:id="0" w:name="_GoBack"/>
      <w:bookmarkEnd w:id="0"/>
    </w:p>
    <w:p w14:paraId="27CD8900" w14:textId="77777777" w:rsidR="00930082" w:rsidRDefault="00930082" w:rsidP="00E421FC">
      <w:pPr>
        <w:pStyle w:val="NoSpacing"/>
        <w:spacing w:line="360" w:lineRule="auto"/>
      </w:pPr>
    </w:p>
    <w:p w14:paraId="130D95ED" w14:textId="77777777" w:rsidR="007D10A7" w:rsidRDefault="007D10A7" w:rsidP="00EB2C65">
      <w:pPr>
        <w:pStyle w:val="NoSpacing"/>
        <w:spacing w:line="360" w:lineRule="auto"/>
        <w:ind w:left="2520"/>
        <w:rPr>
          <w:b/>
        </w:rPr>
      </w:pPr>
    </w:p>
    <w:p w14:paraId="0B3D5F2C" w14:textId="77777777" w:rsidR="00E42433" w:rsidRDefault="00E42433" w:rsidP="00E42433">
      <w:pPr>
        <w:pStyle w:val="NoSpacing"/>
        <w:spacing w:line="360" w:lineRule="auto"/>
        <w:rPr>
          <w:b/>
        </w:rPr>
      </w:pPr>
    </w:p>
    <w:p w14:paraId="4C78C5B1" w14:textId="77777777" w:rsidR="006D50F6" w:rsidRPr="00834647" w:rsidRDefault="006D50F6" w:rsidP="006D50F6">
      <w:pPr>
        <w:pStyle w:val="NoSpacing"/>
        <w:spacing w:line="360" w:lineRule="auto"/>
        <w:rPr>
          <w:b/>
        </w:rPr>
      </w:pPr>
    </w:p>
    <w:p w14:paraId="504505AB" w14:textId="77777777" w:rsidR="007C347B" w:rsidRDefault="007C347B" w:rsidP="007C347B">
      <w:pPr>
        <w:pStyle w:val="NoSpacing"/>
        <w:spacing w:line="360" w:lineRule="auto"/>
        <w:ind w:left="720"/>
      </w:pPr>
    </w:p>
    <w:p w14:paraId="02F76052" w14:textId="77777777" w:rsidR="00E65FAE" w:rsidRDefault="00A938C3" w:rsidP="001F1EAD">
      <w:pPr>
        <w:pStyle w:val="Title"/>
        <w:spacing w:line="360" w:lineRule="auto"/>
      </w:pPr>
      <w:r>
        <w:br/>
      </w:r>
      <w:r>
        <w:br/>
      </w:r>
    </w:p>
    <w:p w14:paraId="6736CC2E" w14:textId="77777777" w:rsidR="00CA7C0F" w:rsidRPr="00536CC9" w:rsidRDefault="00CA7C0F" w:rsidP="00BE087B">
      <w:pPr>
        <w:pStyle w:val="ListParagraph"/>
        <w:ind w:left="1080" w:firstLine="0"/>
      </w:pPr>
    </w:p>
    <w:p w14:paraId="3C43E8DD" w14:textId="77777777" w:rsidR="00826A89" w:rsidRPr="002A08B7" w:rsidRDefault="00826A89" w:rsidP="00CB7CF1">
      <w:pPr>
        <w:pStyle w:val="ListParagraph"/>
        <w:ind w:firstLine="0"/>
      </w:pPr>
    </w:p>
    <w:p w14:paraId="14494333" w14:textId="77777777" w:rsidR="002A08B7" w:rsidRPr="002A08B7" w:rsidRDefault="002A08B7" w:rsidP="002A08B7"/>
    <w:p w14:paraId="59A3B7FE" w14:textId="77777777" w:rsidR="002A08B7" w:rsidRPr="002A08B7" w:rsidRDefault="002A08B7" w:rsidP="002A08B7"/>
    <w:p w14:paraId="78D67B83" w14:textId="77777777" w:rsidR="005E2562" w:rsidRPr="005E2562" w:rsidRDefault="005E2562" w:rsidP="005E2562">
      <w:pPr>
        <w:ind w:firstLine="0"/>
      </w:pPr>
    </w:p>
    <w:p w14:paraId="574D548A" w14:textId="77777777" w:rsidR="005E2562" w:rsidRPr="005E2562" w:rsidRDefault="005E2562" w:rsidP="005E2562"/>
    <w:p w14:paraId="4CB10707" w14:textId="77777777" w:rsidR="005E2562" w:rsidRPr="005E2562" w:rsidRDefault="005E2562" w:rsidP="005E2562">
      <w:pPr>
        <w:ind w:left="720"/>
      </w:pPr>
    </w:p>
    <w:p w14:paraId="3E6769AA" w14:textId="77777777" w:rsidR="006B78C6" w:rsidRDefault="006B78C6"/>
    <w:sectPr w:rsidR="006B78C6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E42301" w14:textId="77777777" w:rsidR="00B45E8A" w:rsidRDefault="00B45E8A">
      <w:pPr>
        <w:spacing w:line="240" w:lineRule="auto"/>
      </w:pPr>
      <w:r>
        <w:separator/>
      </w:r>
    </w:p>
  </w:endnote>
  <w:endnote w:type="continuationSeparator" w:id="0">
    <w:p w14:paraId="330C1FD7" w14:textId="77777777" w:rsidR="00B45E8A" w:rsidRDefault="00B45E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5B999F" w14:textId="77777777" w:rsidR="00B45E8A" w:rsidRDefault="00B45E8A">
      <w:pPr>
        <w:spacing w:line="240" w:lineRule="auto"/>
      </w:pPr>
      <w:r>
        <w:separator/>
      </w:r>
    </w:p>
  </w:footnote>
  <w:footnote w:type="continuationSeparator" w:id="0">
    <w:p w14:paraId="1381AAA1" w14:textId="77777777" w:rsidR="00B45E8A" w:rsidRDefault="00B45E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9CDAC9" w14:textId="77777777" w:rsidR="006B78C6" w:rsidRDefault="00B45E8A">
    <w:pPr>
      <w:pStyle w:val="Header"/>
    </w:pPr>
    <w:sdt>
      <w:sdtPr>
        <w:id w:val="1568531701"/>
        <w:placeholder>
          <w:docPart w:val="F0ABAF3358F9F741A930171660940241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CA7B48">
          <w:t>Case</w:t>
        </w:r>
      </w:sdtContent>
    </w:sdt>
    <w:r w:rsidR="00E33617">
      <w:t xml:space="preserve"> </w:t>
    </w:r>
    <w:r w:rsidR="00E33617">
      <w:fldChar w:fldCharType="begin"/>
    </w:r>
    <w:r w:rsidR="00E33617">
      <w:instrText xml:space="preserve"> PAGE   \* MERGEFORMAT </w:instrText>
    </w:r>
    <w:r w:rsidR="00E33617">
      <w:fldChar w:fldCharType="separate"/>
    </w:r>
    <w:r w:rsidR="001D11BA">
      <w:rPr>
        <w:noProof/>
      </w:rPr>
      <w:t>2</w:t>
    </w:r>
    <w:r w:rsidR="00E33617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EAAE33" w14:textId="77777777" w:rsidR="006B78C6" w:rsidRDefault="00B45E8A">
    <w:pPr>
      <w:pStyle w:val="Header"/>
    </w:pPr>
    <w:sdt>
      <w:sdtPr>
        <w:id w:val="-348181431"/>
        <w:placeholder>
          <w:docPart w:val="085012494E6DE443875CFACD0E4EEC7F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CA7B48">
          <w:t>Case</w:t>
        </w:r>
      </w:sdtContent>
    </w:sdt>
    <w:r w:rsidR="00E33617">
      <w:t xml:space="preserve"> </w:t>
    </w:r>
    <w:r w:rsidR="00E33617">
      <w:fldChar w:fldCharType="begin"/>
    </w:r>
    <w:r w:rsidR="00E33617">
      <w:instrText xml:space="preserve"> PAGE   \* MERGEFORMAT </w:instrText>
    </w:r>
    <w:r w:rsidR="00E33617">
      <w:fldChar w:fldCharType="separate"/>
    </w:r>
    <w:r w:rsidR="0026403A">
      <w:rPr>
        <w:noProof/>
      </w:rPr>
      <w:t>1</w:t>
    </w:r>
    <w:r w:rsidR="00E33617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507540"/>
    <w:multiLevelType w:val="hybridMultilevel"/>
    <w:tmpl w:val="C714E9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98C007A"/>
    <w:multiLevelType w:val="hybridMultilevel"/>
    <w:tmpl w:val="CB8438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FAD207C"/>
    <w:multiLevelType w:val="hybridMultilevel"/>
    <w:tmpl w:val="F5D6C8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5E6573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2D160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7057B94"/>
    <w:multiLevelType w:val="hybridMultilevel"/>
    <w:tmpl w:val="5080D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7EB773F"/>
    <w:multiLevelType w:val="hybridMultilevel"/>
    <w:tmpl w:val="F2A64C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B400F7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4B6103B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5A8C01B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5B1B5787"/>
    <w:multiLevelType w:val="multilevel"/>
    <w:tmpl w:val="4572ABF8"/>
    <w:numStyleLink w:val="MLAOutline"/>
  </w:abstractNum>
  <w:abstractNum w:abstractNumId="23">
    <w:nsid w:val="5C09031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0"/>
  </w:num>
  <w:num w:numId="13">
    <w:abstractNumId w:val="22"/>
  </w:num>
  <w:num w:numId="14">
    <w:abstractNumId w:val="21"/>
  </w:num>
  <w:num w:numId="15">
    <w:abstractNumId w:val="15"/>
  </w:num>
  <w:num w:numId="16">
    <w:abstractNumId w:val="18"/>
  </w:num>
  <w:num w:numId="17">
    <w:abstractNumId w:val="17"/>
  </w:num>
  <w:num w:numId="18">
    <w:abstractNumId w:val="16"/>
  </w:num>
  <w:num w:numId="19">
    <w:abstractNumId w:val="10"/>
  </w:num>
  <w:num w:numId="20">
    <w:abstractNumId w:val="13"/>
  </w:num>
  <w:num w:numId="21">
    <w:abstractNumId w:val="12"/>
  </w:num>
  <w:num w:numId="22">
    <w:abstractNumId w:val="23"/>
  </w:num>
  <w:num w:numId="23">
    <w:abstractNumId w:val="1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0B6"/>
    <w:rsid w:val="000115F5"/>
    <w:rsid w:val="0007274D"/>
    <w:rsid w:val="000741F5"/>
    <w:rsid w:val="000904CC"/>
    <w:rsid w:val="000C196A"/>
    <w:rsid w:val="000D047E"/>
    <w:rsid w:val="000D7990"/>
    <w:rsid w:val="000F561D"/>
    <w:rsid w:val="000F6241"/>
    <w:rsid w:val="00122514"/>
    <w:rsid w:val="00123CFC"/>
    <w:rsid w:val="00152AEE"/>
    <w:rsid w:val="0016513C"/>
    <w:rsid w:val="001D11BA"/>
    <w:rsid w:val="001D38BB"/>
    <w:rsid w:val="001E173D"/>
    <w:rsid w:val="001F1EAD"/>
    <w:rsid w:val="001F217A"/>
    <w:rsid w:val="00214ECE"/>
    <w:rsid w:val="00236F2D"/>
    <w:rsid w:val="0024521B"/>
    <w:rsid w:val="002477A8"/>
    <w:rsid w:val="00253333"/>
    <w:rsid w:val="0026403A"/>
    <w:rsid w:val="00296D36"/>
    <w:rsid w:val="002A08B7"/>
    <w:rsid w:val="002A6C0F"/>
    <w:rsid w:val="002C1806"/>
    <w:rsid w:val="002E1FE5"/>
    <w:rsid w:val="002F71A4"/>
    <w:rsid w:val="003273FB"/>
    <w:rsid w:val="00346DB4"/>
    <w:rsid w:val="00361B1D"/>
    <w:rsid w:val="00363380"/>
    <w:rsid w:val="00383C4F"/>
    <w:rsid w:val="00394D9F"/>
    <w:rsid w:val="003B7687"/>
    <w:rsid w:val="004212F2"/>
    <w:rsid w:val="00433BD0"/>
    <w:rsid w:val="00454B83"/>
    <w:rsid w:val="00474A8C"/>
    <w:rsid w:val="00496C1B"/>
    <w:rsid w:val="00496CB8"/>
    <w:rsid w:val="004B2347"/>
    <w:rsid w:val="004D444C"/>
    <w:rsid w:val="004F0AE3"/>
    <w:rsid w:val="00526F3A"/>
    <w:rsid w:val="00536CC9"/>
    <w:rsid w:val="00566F9C"/>
    <w:rsid w:val="005E2562"/>
    <w:rsid w:val="00623A99"/>
    <w:rsid w:val="0064121E"/>
    <w:rsid w:val="00660621"/>
    <w:rsid w:val="0067591E"/>
    <w:rsid w:val="0067649D"/>
    <w:rsid w:val="006938F2"/>
    <w:rsid w:val="006A530A"/>
    <w:rsid w:val="006B78C6"/>
    <w:rsid w:val="006D50F6"/>
    <w:rsid w:val="00707EEC"/>
    <w:rsid w:val="00712A08"/>
    <w:rsid w:val="0072365E"/>
    <w:rsid w:val="007311A4"/>
    <w:rsid w:val="00740224"/>
    <w:rsid w:val="00742BE1"/>
    <w:rsid w:val="00742E6B"/>
    <w:rsid w:val="007626CE"/>
    <w:rsid w:val="0076758A"/>
    <w:rsid w:val="007A5992"/>
    <w:rsid w:val="007C347B"/>
    <w:rsid w:val="007D10A7"/>
    <w:rsid w:val="007F6741"/>
    <w:rsid w:val="008153D8"/>
    <w:rsid w:val="00826A89"/>
    <w:rsid w:val="00831109"/>
    <w:rsid w:val="00834647"/>
    <w:rsid w:val="008A31E5"/>
    <w:rsid w:val="008A4B6B"/>
    <w:rsid w:val="008B2C50"/>
    <w:rsid w:val="008C3724"/>
    <w:rsid w:val="008D6967"/>
    <w:rsid w:val="009277D5"/>
    <w:rsid w:val="00927E3F"/>
    <w:rsid w:val="00930082"/>
    <w:rsid w:val="009830B6"/>
    <w:rsid w:val="009C47B1"/>
    <w:rsid w:val="009D121C"/>
    <w:rsid w:val="009F1FB5"/>
    <w:rsid w:val="00A57D21"/>
    <w:rsid w:val="00A57FDE"/>
    <w:rsid w:val="00A606A9"/>
    <w:rsid w:val="00A76823"/>
    <w:rsid w:val="00A938C3"/>
    <w:rsid w:val="00AE3015"/>
    <w:rsid w:val="00B07E17"/>
    <w:rsid w:val="00B11E04"/>
    <w:rsid w:val="00B1457A"/>
    <w:rsid w:val="00B45E8A"/>
    <w:rsid w:val="00B46CE2"/>
    <w:rsid w:val="00B6111A"/>
    <w:rsid w:val="00B91909"/>
    <w:rsid w:val="00BD351A"/>
    <w:rsid w:val="00BE087B"/>
    <w:rsid w:val="00BE2616"/>
    <w:rsid w:val="00BE3B0B"/>
    <w:rsid w:val="00BE66A3"/>
    <w:rsid w:val="00BF1973"/>
    <w:rsid w:val="00C139E6"/>
    <w:rsid w:val="00C166B4"/>
    <w:rsid w:val="00C422FE"/>
    <w:rsid w:val="00C83579"/>
    <w:rsid w:val="00CA1E6E"/>
    <w:rsid w:val="00CA7B48"/>
    <w:rsid w:val="00CA7C0F"/>
    <w:rsid w:val="00CB7CF1"/>
    <w:rsid w:val="00CD473C"/>
    <w:rsid w:val="00D22956"/>
    <w:rsid w:val="00D83773"/>
    <w:rsid w:val="00D97422"/>
    <w:rsid w:val="00DA1631"/>
    <w:rsid w:val="00DB175B"/>
    <w:rsid w:val="00E33617"/>
    <w:rsid w:val="00E421FC"/>
    <w:rsid w:val="00E42433"/>
    <w:rsid w:val="00E4519F"/>
    <w:rsid w:val="00E65FAE"/>
    <w:rsid w:val="00E757A4"/>
    <w:rsid w:val="00E92105"/>
    <w:rsid w:val="00E93043"/>
    <w:rsid w:val="00EB2C65"/>
    <w:rsid w:val="00EC1BE6"/>
    <w:rsid w:val="00ED239F"/>
    <w:rsid w:val="00EE1C6E"/>
    <w:rsid w:val="00F25702"/>
    <w:rsid w:val="00F346BF"/>
    <w:rsid w:val="00F502DF"/>
    <w:rsid w:val="00F52535"/>
    <w:rsid w:val="00F869BA"/>
    <w:rsid w:val="00FB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699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152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User/Library/Group%20Containers/UBF8T346G9.Office/User%20Content.localized/Templates.localized/MLA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0ABAF3358F9F741A930171660940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A15F5-8B9A-3D44-A362-4EF52C6D66AA}"/>
      </w:docPartPr>
      <w:docPartBody>
        <w:p w:rsidR="00000000" w:rsidRDefault="002D52B3">
          <w:pPr>
            <w:pStyle w:val="F0ABAF3358F9F741A930171660940241"/>
          </w:pPr>
          <w:r>
            <w:t>[Last Name]</w:t>
          </w:r>
        </w:p>
      </w:docPartBody>
    </w:docPart>
    <w:docPart>
      <w:docPartPr>
        <w:name w:val="085012494E6DE443875CFACD0E4EE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CCFA6-9A34-F44B-8744-7AA5BA355A8E}"/>
      </w:docPartPr>
      <w:docPartBody>
        <w:p w:rsidR="00000000" w:rsidRDefault="002D52B3">
          <w:pPr>
            <w:pStyle w:val="085012494E6DE443875CFACD0E4EEC7F"/>
          </w:pPr>
          <w:r>
            <w:t>[Last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B3"/>
    <w:rsid w:val="002D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ABAF3358F9F741A930171660940241">
    <w:name w:val="F0ABAF3358F9F741A930171660940241"/>
  </w:style>
  <w:style w:type="paragraph" w:customStyle="1" w:styleId="085012494E6DE443875CFACD0E4EEC7F">
    <w:name w:val="085012494E6DE443875CFACD0E4EEC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Case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A76877-E80F-844F-A322-DC974906C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Document.dotx</Template>
  <TotalTime>3</TotalTime>
  <Pages>1</Pages>
  <Words>35</Words>
  <Characters>200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</dc:creator>
  <cp:keywords/>
  <dc:description/>
  <cp:lastModifiedBy>Noel</cp:lastModifiedBy>
  <cp:revision>7</cp:revision>
  <dcterms:created xsi:type="dcterms:W3CDTF">2020-05-31T20:19:00Z</dcterms:created>
  <dcterms:modified xsi:type="dcterms:W3CDTF">2020-05-31T20:24:00Z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